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D93" w:rsidRPr="007E6B66" w:rsidRDefault="00010D93" w:rsidP="00010D93">
      <w:pPr>
        <w:pStyle w:val="Title"/>
        <w:rPr>
          <w:color w:val="000000" w:themeColor="text1"/>
        </w:rPr>
      </w:pPr>
      <w:bookmarkStart w:id="0" w:name="_GoBack"/>
      <w:bookmarkEnd w:id="0"/>
      <w:r w:rsidRPr="007E6B66">
        <w:rPr>
          <w:color w:val="000000" w:themeColor="text1"/>
        </w:rPr>
        <w:t>VIGNESH</w:t>
      </w:r>
      <w:r w:rsidR="007E6B66">
        <w:rPr>
          <w:color w:val="000000" w:themeColor="text1"/>
        </w:rPr>
        <w:t>.</w:t>
      </w:r>
      <w:r w:rsidRPr="007E6B66">
        <w:rPr>
          <w:color w:val="000000" w:themeColor="text1"/>
        </w:rPr>
        <w:t>K</w:t>
      </w:r>
    </w:p>
    <w:p w:rsidR="006D1A16" w:rsidRPr="007E6B66" w:rsidRDefault="007E6B66" w:rsidP="00010D93">
      <w:pPr>
        <w:pStyle w:val="Heading1"/>
        <w:tabs>
          <w:tab w:val="left" w:pos="1824"/>
        </w:tabs>
        <w:rPr>
          <w:color w:val="000000" w:themeColor="text1"/>
          <w:sz w:val="24"/>
          <w:szCs w:val="24"/>
        </w:rPr>
      </w:pPr>
      <w:r w:rsidRPr="007E6B66">
        <w:rPr>
          <w:color w:val="000000" w:themeColor="text1"/>
          <w:sz w:val="24"/>
          <w:szCs w:val="24"/>
        </w:rPr>
        <w:t xml:space="preserve">Email Id: </w:t>
      </w:r>
      <w:hyperlink r:id="rId8" w:history="1">
        <w:r w:rsidRPr="007E6B66">
          <w:rPr>
            <w:rStyle w:val="Hyperlink"/>
            <w:color w:val="000000" w:themeColor="text1"/>
            <w:sz w:val="24"/>
            <w:szCs w:val="24"/>
          </w:rPr>
          <w:t>vigneshkrishna200@gmail.com</w:t>
        </w:r>
      </w:hyperlink>
      <w:r w:rsidRPr="007E6B66">
        <w:rPr>
          <w:color w:val="000000" w:themeColor="text1"/>
          <w:sz w:val="24"/>
          <w:szCs w:val="24"/>
        </w:rPr>
        <w:t xml:space="preserve">                                                 Contact:+91 7356932965</w:t>
      </w:r>
    </w:p>
    <w:p w:rsidR="007E6B66" w:rsidRPr="007E6B66" w:rsidRDefault="007E6B66" w:rsidP="00010D93">
      <w:pPr>
        <w:pStyle w:val="Heading1"/>
        <w:tabs>
          <w:tab w:val="left" w:pos="1824"/>
        </w:tabs>
        <w:rPr>
          <w:color w:val="000000" w:themeColor="text1"/>
          <w:sz w:val="24"/>
          <w:szCs w:val="24"/>
        </w:rPr>
      </w:pPr>
    </w:p>
    <w:p w:rsidR="00554ADE" w:rsidRDefault="00554ADE" w:rsidP="00010D93">
      <w:pPr>
        <w:pStyle w:val="Heading1"/>
        <w:tabs>
          <w:tab w:val="left" w:pos="1824"/>
        </w:tabs>
        <w:rPr>
          <w:color w:val="000000" w:themeColor="text1"/>
          <w:sz w:val="24"/>
          <w:szCs w:val="24"/>
        </w:rPr>
      </w:pPr>
    </w:p>
    <w:p w:rsidR="00554ADE" w:rsidRPr="00554ADE" w:rsidRDefault="00554ADE" w:rsidP="00010D93">
      <w:pPr>
        <w:pStyle w:val="Heading1"/>
        <w:tabs>
          <w:tab w:val="left" w:pos="1824"/>
        </w:tabs>
        <w:rPr>
          <w:color w:val="000000" w:themeColor="text1"/>
          <w:szCs w:val="28"/>
          <w:u w:val="double"/>
        </w:rPr>
      </w:pPr>
      <w:r w:rsidRPr="00554ADE">
        <w:rPr>
          <w:color w:val="000000" w:themeColor="text1"/>
          <w:szCs w:val="28"/>
          <w:u w:val="double"/>
        </w:rPr>
        <w:t>OBJECTIVE</w:t>
      </w:r>
    </w:p>
    <w:p w:rsidR="00554ADE" w:rsidRDefault="00554ADE" w:rsidP="00010D93">
      <w:pPr>
        <w:pStyle w:val="Heading1"/>
        <w:tabs>
          <w:tab w:val="left" w:pos="1824"/>
        </w:tabs>
        <w:rPr>
          <w:color w:val="000000" w:themeColor="text1"/>
          <w:szCs w:val="28"/>
        </w:rPr>
      </w:pPr>
    </w:p>
    <w:p w:rsidR="00554ADE" w:rsidRDefault="00554ADE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Se</w:t>
      </w:r>
      <w:r w:rsidRPr="00554ADE">
        <w:rPr>
          <w:color w:val="auto"/>
          <w:sz w:val="28"/>
          <w:szCs w:val="28"/>
        </w:rPr>
        <w:t xml:space="preserve">eking a position in life to utilize my skills and abilities and achieve professional growth while being </w:t>
      </w:r>
      <w:r w:rsidR="00E4370A" w:rsidRPr="00554ADE">
        <w:rPr>
          <w:color w:val="auto"/>
          <w:sz w:val="28"/>
          <w:szCs w:val="28"/>
        </w:rPr>
        <w:t>resourceful, innovative</w:t>
      </w:r>
      <w:r w:rsidRPr="00554ADE">
        <w:rPr>
          <w:color w:val="auto"/>
          <w:sz w:val="28"/>
          <w:szCs w:val="28"/>
        </w:rPr>
        <w:t xml:space="preserve"> and flexible. To add valuable to the company as an active member.</w:t>
      </w:r>
    </w:p>
    <w:p w:rsidR="00554ADE" w:rsidRPr="00554ADE" w:rsidRDefault="00554ADE" w:rsidP="00010D93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  <w:r w:rsidRPr="00554ADE">
        <w:rPr>
          <w:color w:val="262626" w:themeColor="text2" w:themeShade="80"/>
          <w:szCs w:val="28"/>
          <w:u w:val="double"/>
        </w:rPr>
        <w:t>EDUCATIONAL QUALIFICATION</w:t>
      </w:r>
    </w:p>
    <w:p w:rsidR="00554ADE" w:rsidRDefault="00554ADE" w:rsidP="00010D93">
      <w:pPr>
        <w:pStyle w:val="Heading1"/>
        <w:tabs>
          <w:tab w:val="left" w:pos="1824"/>
        </w:tabs>
        <w:rPr>
          <w:color w:val="262626" w:themeColor="text2" w:themeShade="80"/>
          <w:szCs w:val="28"/>
        </w:rPr>
      </w:pPr>
    </w:p>
    <w:p w:rsidR="00554ADE" w:rsidRDefault="00554ADE" w:rsidP="00554ADE">
      <w:pPr>
        <w:pStyle w:val="ListBullet"/>
        <w:rPr>
          <w:color w:val="auto"/>
          <w:sz w:val="28"/>
          <w:szCs w:val="28"/>
        </w:rPr>
      </w:pPr>
      <w:r w:rsidRPr="00554ADE">
        <w:rPr>
          <w:color w:val="auto"/>
          <w:sz w:val="28"/>
          <w:szCs w:val="28"/>
        </w:rPr>
        <w:t>B SC Computer Science from University Institute of Technology Neyyattinkara(2018-2021).</w:t>
      </w:r>
    </w:p>
    <w:p w:rsidR="00554ADE" w:rsidRPr="00554ADE" w:rsidRDefault="00554ADE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p w:rsidR="00554ADE" w:rsidRDefault="00554ADE" w:rsidP="00554ADE">
      <w:pPr>
        <w:pStyle w:val="ListBullet"/>
        <w:rPr>
          <w:color w:val="auto"/>
          <w:sz w:val="28"/>
          <w:szCs w:val="28"/>
        </w:rPr>
      </w:pPr>
      <w:r w:rsidRPr="00554ADE">
        <w:rPr>
          <w:color w:val="auto"/>
          <w:sz w:val="28"/>
          <w:szCs w:val="28"/>
        </w:rPr>
        <w:t>Higher Secondary Education from Government Boys Higher Secondary School,Neyyattinkara(2016-2018).</w:t>
      </w:r>
    </w:p>
    <w:p w:rsidR="001E0CB3" w:rsidRDefault="001E0CB3" w:rsidP="001E0CB3">
      <w:pPr>
        <w:pStyle w:val="ListParagraph"/>
        <w:rPr>
          <w:color w:val="auto"/>
          <w:sz w:val="28"/>
          <w:szCs w:val="28"/>
        </w:rPr>
      </w:pPr>
    </w:p>
    <w:p w:rsidR="001E0CB3" w:rsidRDefault="001E0CB3" w:rsidP="001E0CB3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  <w:r>
        <w:rPr>
          <w:color w:val="262626" w:themeColor="text2" w:themeShade="80"/>
          <w:szCs w:val="28"/>
          <w:u w:val="double"/>
        </w:rPr>
        <w:t xml:space="preserve">TECHNICAL </w:t>
      </w:r>
      <w:r w:rsidRPr="00554ADE">
        <w:rPr>
          <w:color w:val="262626" w:themeColor="text2" w:themeShade="80"/>
          <w:szCs w:val="28"/>
          <w:u w:val="double"/>
        </w:rPr>
        <w:t>TRAINING</w:t>
      </w:r>
    </w:p>
    <w:p w:rsidR="001E0CB3" w:rsidRDefault="001E0CB3" w:rsidP="001E0CB3">
      <w:pPr>
        <w:pStyle w:val="Heading1"/>
        <w:tabs>
          <w:tab w:val="left" w:pos="1824"/>
        </w:tabs>
        <w:rPr>
          <w:b w:val="0"/>
          <w:color w:val="262626" w:themeColor="text2" w:themeShade="80"/>
          <w:szCs w:val="28"/>
          <w:u w:val="single"/>
        </w:rPr>
      </w:pPr>
    </w:p>
    <w:p w:rsidR="001E0CB3" w:rsidRDefault="001E0CB3" w:rsidP="001E0CB3">
      <w:pPr>
        <w:pStyle w:val="Heading1"/>
        <w:tabs>
          <w:tab w:val="left" w:pos="1824"/>
        </w:tabs>
        <w:rPr>
          <w:b w:val="0"/>
          <w:color w:val="262626" w:themeColor="text2" w:themeShade="80"/>
          <w:szCs w:val="28"/>
        </w:rPr>
      </w:pPr>
      <w:r w:rsidRPr="001E0CB3">
        <w:rPr>
          <w:b w:val="0"/>
          <w:color w:val="262626" w:themeColor="text2" w:themeShade="80"/>
          <w:szCs w:val="28"/>
        </w:rPr>
        <w:t>Presently doing Python full stack development course  with ORIENT Academy, Kochi</w:t>
      </w:r>
    </w:p>
    <w:p w:rsidR="001E0CB3" w:rsidRDefault="001E0CB3" w:rsidP="001E0CB3">
      <w:pPr>
        <w:pStyle w:val="Heading1"/>
        <w:tabs>
          <w:tab w:val="left" w:pos="1824"/>
        </w:tabs>
        <w:rPr>
          <w:b w:val="0"/>
          <w:color w:val="262626" w:themeColor="text2" w:themeShade="80"/>
          <w:szCs w:val="28"/>
        </w:rPr>
      </w:pPr>
      <w:r w:rsidRPr="001E0CB3">
        <w:rPr>
          <w:color w:val="262626" w:themeColor="text2" w:themeShade="80"/>
          <w:szCs w:val="28"/>
        </w:rPr>
        <w:t>Course modules</w:t>
      </w:r>
      <w:r>
        <w:rPr>
          <w:b w:val="0"/>
          <w:color w:val="262626" w:themeColor="text2" w:themeShade="80"/>
          <w:szCs w:val="28"/>
        </w:rPr>
        <w:t>: HTML, CSS ,JavaScript ,jquery ,Python,Django,MySQL,mongoDB</w:t>
      </w:r>
    </w:p>
    <w:p w:rsidR="001E0CB3" w:rsidRDefault="001E0CB3" w:rsidP="001E0CB3">
      <w:pPr>
        <w:pStyle w:val="Heading1"/>
        <w:tabs>
          <w:tab w:val="left" w:pos="1824"/>
        </w:tabs>
        <w:rPr>
          <w:b w:val="0"/>
          <w:color w:val="262626" w:themeColor="text2" w:themeShade="80"/>
          <w:szCs w:val="28"/>
        </w:rPr>
      </w:pPr>
    </w:p>
    <w:p w:rsidR="001E0CB3" w:rsidRPr="001E0CB3" w:rsidRDefault="001E0CB3" w:rsidP="001E0CB3">
      <w:pPr>
        <w:pStyle w:val="Heading1"/>
        <w:tabs>
          <w:tab w:val="left" w:pos="1824"/>
        </w:tabs>
        <w:rPr>
          <w:b w:val="0"/>
          <w:color w:val="262626" w:themeColor="text2" w:themeShade="80"/>
          <w:szCs w:val="28"/>
        </w:rPr>
      </w:pPr>
    </w:p>
    <w:p w:rsidR="00554ADE" w:rsidRPr="00554ADE" w:rsidRDefault="00554ADE" w:rsidP="00010D93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  <w:r w:rsidRPr="00554ADE">
        <w:rPr>
          <w:color w:val="262626" w:themeColor="text2" w:themeShade="80"/>
          <w:szCs w:val="28"/>
          <w:u w:val="double"/>
        </w:rPr>
        <w:t>SKILLS AND ABILITIES</w:t>
      </w:r>
    </w:p>
    <w:p w:rsidR="00554ADE" w:rsidRDefault="00554ADE" w:rsidP="00010D93">
      <w:pPr>
        <w:pStyle w:val="Heading1"/>
        <w:tabs>
          <w:tab w:val="left" w:pos="1824"/>
        </w:tabs>
        <w:rPr>
          <w:color w:val="262626" w:themeColor="text2" w:themeShade="80"/>
          <w:szCs w:val="28"/>
        </w:rPr>
      </w:pPr>
    </w:p>
    <w:p w:rsidR="00554ADE" w:rsidRDefault="001E0CB3" w:rsidP="00554ADE">
      <w:pPr>
        <w:pStyle w:val="ListBulle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HTML,CSS,Javascript</w:t>
      </w:r>
    </w:p>
    <w:p w:rsidR="001E0CB3" w:rsidRPr="00554ADE" w:rsidRDefault="001E0CB3" w:rsidP="00554ADE">
      <w:pPr>
        <w:pStyle w:val="ListBulle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PHP-MySQL</w:t>
      </w:r>
    </w:p>
    <w:p w:rsidR="00554ADE" w:rsidRPr="00554ADE" w:rsidRDefault="00554ADE" w:rsidP="00010D93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  <w:r w:rsidRPr="00554ADE">
        <w:rPr>
          <w:color w:val="262626" w:themeColor="text2" w:themeShade="80"/>
          <w:szCs w:val="28"/>
          <w:u w:val="double"/>
        </w:rPr>
        <w:t>ACADEMIC PROJECTS</w:t>
      </w:r>
    </w:p>
    <w:p w:rsidR="00554ADE" w:rsidRDefault="00554ADE" w:rsidP="00010D93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</w:p>
    <w:p w:rsidR="00554ADE" w:rsidRDefault="00554ADE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  <w:r w:rsidRPr="00554ADE">
        <w:rPr>
          <w:color w:val="auto"/>
          <w:sz w:val="28"/>
          <w:szCs w:val="28"/>
        </w:rPr>
        <w:t xml:space="preserve">Movies Success Prediction Project </w:t>
      </w:r>
      <w:r>
        <w:rPr>
          <w:color w:val="auto"/>
          <w:sz w:val="28"/>
          <w:szCs w:val="28"/>
        </w:rPr>
        <w:t>[</w:t>
      </w:r>
      <w:r w:rsidRPr="00554ADE">
        <w:rPr>
          <w:color w:val="auto"/>
          <w:sz w:val="28"/>
          <w:szCs w:val="28"/>
        </w:rPr>
        <w:t>2021]</w:t>
      </w:r>
    </w:p>
    <w:p w:rsidR="00554ADE" w:rsidRDefault="00554ADE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Tools:HTML,CSS,PHP,MYSQL</w:t>
      </w:r>
    </w:p>
    <w:p w:rsidR="00554ADE" w:rsidRDefault="00554ADE" w:rsidP="00554ADE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  <w:r>
        <w:rPr>
          <w:color w:val="262626" w:themeColor="text2" w:themeShade="80"/>
          <w:szCs w:val="28"/>
          <w:u w:val="double"/>
        </w:rPr>
        <w:lastRenderedPageBreak/>
        <w:t>PERSONAL DETAILS</w:t>
      </w:r>
    </w:p>
    <w:p w:rsidR="00554ADE" w:rsidRDefault="00554ADE" w:rsidP="00554ADE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Name                         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Vignesh.K</w:t>
      </w:r>
    </w:p>
    <w:p w:rsidR="00554ADE" w:rsidRDefault="00554ADE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D</w:t>
      </w:r>
      <w:r w:rsidR="00C42743">
        <w:rPr>
          <w:color w:val="auto"/>
          <w:sz w:val="28"/>
          <w:szCs w:val="28"/>
        </w:rPr>
        <w:t xml:space="preserve">OB                             </w:t>
      </w:r>
      <w:r w:rsidR="00A40B3C">
        <w:rPr>
          <w:color w:val="auto"/>
          <w:sz w:val="28"/>
          <w:szCs w:val="28"/>
        </w:rPr>
        <w:t xml:space="preserve"> :</w:t>
      </w:r>
      <w:r w:rsidR="00C42743">
        <w:rPr>
          <w:color w:val="auto"/>
          <w:sz w:val="28"/>
          <w:szCs w:val="28"/>
        </w:rPr>
        <w:t xml:space="preserve"> </w:t>
      </w:r>
      <w:r w:rsidR="001E0CB3">
        <w:rPr>
          <w:color w:val="auto"/>
          <w:sz w:val="28"/>
          <w:szCs w:val="28"/>
        </w:rPr>
        <w:tab/>
      </w:r>
      <w:r w:rsidR="00C42743">
        <w:rPr>
          <w:color w:val="auto"/>
          <w:sz w:val="28"/>
          <w:szCs w:val="28"/>
        </w:rPr>
        <w:t>08/02/2000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Father’s Name        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Krishnan.V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Gender                      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Male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Martial Status         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Single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Nationality               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Indian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Languages Known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English,Malayalam &amp; Tamil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Address                      :</w:t>
      </w:r>
      <w:r w:rsidR="001E0CB3">
        <w:rPr>
          <w:color w:val="auto"/>
          <w:sz w:val="28"/>
          <w:szCs w:val="28"/>
        </w:rPr>
        <w:tab/>
      </w:r>
      <w:r>
        <w:rPr>
          <w:color w:val="auto"/>
          <w:sz w:val="28"/>
          <w:szCs w:val="28"/>
        </w:rPr>
        <w:t>Vinayaka Street BalaramapuramP.O,Trivandrum</w:t>
      </w:r>
    </w:p>
    <w:p w:rsidR="00C42743" w:rsidRDefault="00C42743" w:rsidP="001E0CB3">
      <w:pPr>
        <w:pStyle w:val="ListBullet"/>
        <w:numPr>
          <w:ilvl w:val="0"/>
          <w:numId w:val="0"/>
        </w:numPr>
        <w:spacing w:line="360" w:lineRule="auto"/>
        <w:ind w:firstLine="72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                   Pin:695501</w:t>
      </w:r>
    </w:p>
    <w:p w:rsidR="00C42743" w:rsidRDefault="00C42743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p w:rsidR="00E1391F" w:rsidRDefault="00E1391F" w:rsidP="00E1391F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  <w:r>
        <w:rPr>
          <w:color w:val="262626" w:themeColor="text2" w:themeShade="80"/>
          <w:szCs w:val="28"/>
          <w:u w:val="double"/>
        </w:rPr>
        <w:t>DECLARATION</w:t>
      </w:r>
    </w:p>
    <w:p w:rsidR="00C42743" w:rsidRDefault="00C42743" w:rsidP="00C42743">
      <w:pPr>
        <w:pStyle w:val="Heading1"/>
        <w:tabs>
          <w:tab w:val="left" w:pos="1824"/>
        </w:tabs>
        <w:rPr>
          <w:color w:val="262626" w:themeColor="text2" w:themeShade="80"/>
          <w:szCs w:val="28"/>
          <w:u w:val="double"/>
        </w:rPr>
      </w:pPr>
    </w:p>
    <w:p w:rsidR="00554ADE" w:rsidRDefault="00C42743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I hereby declare all the details </w:t>
      </w:r>
      <w:r w:rsidR="00E1391F">
        <w:rPr>
          <w:color w:val="auto"/>
          <w:sz w:val="28"/>
          <w:szCs w:val="28"/>
        </w:rPr>
        <w:t>mentioned are true to the best of my knowledge.</w:t>
      </w:r>
    </w:p>
    <w:p w:rsidR="001E0CB3" w:rsidRDefault="001E0CB3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p w:rsidR="001E0CB3" w:rsidRDefault="001E0CB3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p w:rsidR="001E0CB3" w:rsidRDefault="001E0CB3" w:rsidP="001E0CB3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Place:Trivandrum                                                                                               VIGNESH.K                </w:t>
      </w:r>
    </w:p>
    <w:p w:rsidR="00E1391F" w:rsidRDefault="001E0CB3" w:rsidP="00E1391F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Date:  </w:t>
      </w:r>
      <w:r w:rsidR="00E1391F">
        <w:rPr>
          <w:color w:val="auto"/>
          <w:sz w:val="28"/>
          <w:szCs w:val="28"/>
        </w:rPr>
        <w:t xml:space="preserve">                                                                                                                      </w:t>
      </w:r>
    </w:p>
    <w:p w:rsidR="00E1391F" w:rsidRDefault="00E1391F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p w:rsidR="00E1391F" w:rsidRPr="00554ADE" w:rsidRDefault="00E1391F" w:rsidP="00554ADE">
      <w:pPr>
        <w:pStyle w:val="ListBullet"/>
        <w:numPr>
          <w:ilvl w:val="0"/>
          <w:numId w:val="0"/>
        </w:numPr>
        <w:rPr>
          <w:color w:val="auto"/>
          <w:sz w:val="28"/>
          <w:szCs w:val="28"/>
        </w:rPr>
      </w:pPr>
    </w:p>
    <w:sectPr w:rsidR="00E1391F" w:rsidRPr="00554ADE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7BB2" w:rsidRDefault="00C67BB2">
      <w:pPr>
        <w:spacing w:after="0"/>
      </w:pPr>
      <w:r>
        <w:separator/>
      </w:r>
    </w:p>
  </w:endnote>
  <w:endnote w:type="continuationSeparator" w:id="1">
    <w:p w:rsidR="00C67BB2" w:rsidRDefault="00C67BB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0A9" w:rsidRDefault="009D5933">
    <w:pPr>
      <w:pStyle w:val="Footer"/>
    </w:pPr>
    <w:r>
      <w:t xml:space="preserve">Page </w:t>
    </w:r>
    <w:r w:rsidR="00342065">
      <w:fldChar w:fldCharType="begin"/>
    </w:r>
    <w:r>
      <w:instrText xml:space="preserve"> PAGE   \* MERGEFORMAT </w:instrText>
    </w:r>
    <w:r w:rsidR="00342065">
      <w:fldChar w:fldCharType="separate"/>
    </w:r>
    <w:r w:rsidR="001E0CB3">
      <w:rPr>
        <w:noProof/>
      </w:rPr>
      <w:t>2</w:t>
    </w:r>
    <w:r w:rsidR="00342065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7BB2" w:rsidRDefault="00C67BB2">
      <w:pPr>
        <w:spacing w:after="0"/>
      </w:pPr>
      <w:r>
        <w:separator/>
      </w:r>
    </w:p>
  </w:footnote>
  <w:footnote w:type="continuationSeparator" w:id="1">
    <w:p w:rsidR="00C67BB2" w:rsidRDefault="00C67BB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3F1BA6"/>
    <w:multiLevelType w:val="hybridMultilevel"/>
    <w:tmpl w:val="ABBE1BD2"/>
    <w:lvl w:ilvl="0" w:tplc="5C42E346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5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4"/>
  </w:num>
  <w:num w:numId="23">
    <w:abstractNumId w:val="19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0D93"/>
    <w:rsid w:val="00010D93"/>
    <w:rsid w:val="000A4F59"/>
    <w:rsid w:val="00141A4C"/>
    <w:rsid w:val="001A10B8"/>
    <w:rsid w:val="001B29CF"/>
    <w:rsid w:val="001E0CB3"/>
    <w:rsid w:val="001E7A90"/>
    <w:rsid w:val="0028220F"/>
    <w:rsid w:val="003213F0"/>
    <w:rsid w:val="00342065"/>
    <w:rsid w:val="00356C14"/>
    <w:rsid w:val="004C7904"/>
    <w:rsid w:val="00554ADE"/>
    <w:rsid w:val="00617B26"/>
    <w:rsid w:val="006270A9"/>
    <w:rsid w:val="00675956"/>
    <w:rsid w:val="00681034"/>
    <w:rsid w:val="006D1A16"/>
    <w:rsid w:val="007E6B66"/>
    <w:rsid w:val="0080393C"/>
    <w:rsid w:val="00816216"/>
    <w:rsid w:val="0087734B"/>
    <w:rsid w:val="00890AF7"/>
    <w:rsid w:val="009D5933"/>
    <w:rsid w:val="00A40B3C"/>
    <w:rsid w:val="00BA59E3"/>
    <w:rsid w:val="00BD768D"/>
    <w:rsid w:val="00C42743"/>
    <w:rsid w:val="00C61F8E"/>
    <w:rsid w:val="00C67BB2"/>
    <w:rsid w:val="00D50D66"/>
    <w:rsid w:val="00E1391F"/>
    <w:rsid w:val="00E4370A"/>
    <w:rsid w:val="00E83E4B"/>
    <w:rsid w:val="00F93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206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2065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065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342065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42065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42065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42065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semiHidden/>
    <w:unhideWhenUsed/>
    <w:qFormat/>
    <w:rsid w:val="00554A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gneshkrishna2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GNESH\Downloads\tf02918880_win32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696F5-F7F9-4FA9-8AF8-A4C0F709B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1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Windows User</cp:lastModifiedBy>
  <cp:revision>2</cp:revision>
  <dcterms:created xsi:type="dcterms:W3CDTF">2021-11-25T02:55:00Z</dcterms:created>
  <dcterms:modified xsi:type="dcterms:W3CDTF">2021-11-25T02:55:00Z</dcterms:modified>
  <cp:version/>
</cp:coreProperties>
</file>